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both"/>
        <w:rPr>
          <w:rFonts w:ascii="Times New Roman" w:cs="Times New Roman" w:hAnsi="Times New Roman"/>
        </w:rPr>
      </w:pPr>
    </w:p>
    <w:p>
      <w:pPr>
        <w:jc w:val="center"/>
        <w:rPr>
          <w:rFonts w:ascii="Times New Roman" w:cs="Times New Roman" w:hAnsi="Times New Roman"/>
        </w:rPr>
      </w:pPr>
    </w:p>
    <w:p>
      <w:pPr>
        <w:jc w:val="center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TABLE OF CONTENT</w:t>
      </w:r>
    </w:p>
    <w:tbl>
      <w:tblPr>
        <w:jc w:val="left"/>
        <w:tblInd w:w="0" w:type="dxa"/>
        <w:tblW w:w="10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1258"/>
        <w:gridCol w:w="7154"/>
        <w:gridCol w:w="1579"/>
      </w:tblGrid>
      <w:tr>
        <w:trPr>
          <w:trHeight w:val="1600"/>
        </w:trPr>
        <w:tc>
          <w:tcPr>
            <w:tcW w:w="1006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 NO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154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TITLE</w:t>
            </w:r>
          </w:p>
        </w:tc>
        <w:tc>
          <w:tcPr>
            <w:tcW w:w="1579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PAGE NO</w:t>
            </w:r>
          </w:p>
        </w:tc>
      </w:tr>
      <w:tr>
        <w:trPr>
          <w:trHeight w:val="878"/>
        </w:trPr>
        <w:tc>
          <w:tcPr>
            <w:tcW w:w="1006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154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878"/>
        </w:trPr>
        <w:tc>
          <w:tcPr>
            <w:tcW w:w="1006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154" w:type="dxa"/>
          </w:tcPr>
          <w:p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878"/>
        </w:trPr>
        <w:tc>
          <w:tcPr>
            <w:tcW w:w="1006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154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878"/>
        </w:trPr>
        <w:tc>
          <w:tcPr>
            <w:tcW w:w="1006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154" w:type="dxa"/>
          </w:tcPr>
          <w:p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878"/>
        </w:trPr>
        <w:tc>
          <w:tcPr>
            <w:tcW w:w="1006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154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878"/>
        </w:trPr>
        <w:tc>
          <w:tcPr>
            <w:tcW w:w="1006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154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878"/>
        </w:trPr>
        <w:tc>
          <w:tcPr>
            <w:tcW w:w="1006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154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878"/>
        </w:trPr>
        <w:tc>
          <w:tcPr>
            <w:tcW w:w="1006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154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878"/>
        </w:trPr>
        <w:tc>
          <w:tcPr>
            <w:tcW w:w="1006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58" w:type="dxa"/>
          </w:tcPr>
          <w:p>
            <w:pPr>
              <w:spacing w:after="0" w:line="72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154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>
            <w:pPr>
              <w:spacing w:after="0" w:line="72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bookmarkStart w:id="0" w:name="_GoBack"/>
      <w:bookmarkEnd w:id="0"/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 xml:space="preserve">Ex No:1 </w:t>
      </w:r>
      <w:r>
        <w:rPr>
          <w:rFonts w:ascii="Times New Roman" w:cs="Times New Roman" w:hAnsi="Times New Roman"/>
          <w:sz w:val="24"/>
          <w:szCs w:val="24"/>
        </w:rPr>
        <w:t>Create a Web page for ABC INFOTECHT LTD, with Necessary image and marquee.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Date: 05.05.2024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Aim: To develop a webpage for ABC INFOTECHT LTD with Necessary tags.</w:t>
      </w:r>
    </w:p>
    <w:p>
      <w:pPr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CODE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&lt;head&gt;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&lt;title&gt;my abc infotech &lt;/title&gt;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&lt;h2&gt;&lt;b&gt;&lt;marquee bgcolor=red&gt;&lt;font color="white" &gt;abc infotech ltd&lt;/marquee&gt;&lt;/font&gt;&lt;/b&gt;&lt;/h2&gt;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 bgcolor=cyan&gt;&lt;table border=1 bordercolor=blue align="center"&gt;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&lt;img src=ab.gif width=400 height=200&gt;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&lt;/td&gt;&lt;/tr&gt;&lt;center&gt;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 border=2 cellpadding=5 cellspacing=5&gt;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&lt;th&gt;company profile&lt;/th&gt;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&lt;th&gt;about company&lt;/th&gt;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&lt;th&gt;employee&lt;/th&gt;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&lt;/table&gt;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 border=1&gt;&lt;th&gt;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user login&lt;/table&gt;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&lt;tr&gt;&lt;td&gt;enter username&lt;/td&gt;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type="text" name=user&gt;&lt;/td&gt;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&lt;/tr&gt;&lt;tr&gt;&lt;td&gt;enter password&lt;/td&gt;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type="password" name=user&gt;&lt;/td&gt;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&lt;/tr&gt; &lt;tr&gt;&lt;td&gt;&lt;center&gt;&lt;input type=submit value=submit&gt;&lt;/center&gt;&lt;/tr&gt;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&lt;/table&gt;</w:t>
      </w:r>
    </w:p>
    <w:p>
      <w:pPr>
        <w:spacing w:after="0" w:line="36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spacing w:after="0" w:line="360" w:lineRule="auto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</w:t>
      </w: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drawing>
          <wp:inline distT="0" distB="0" distL="0" distR="0">
            <wp:extent cx="5742590" cy="35814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2590" cy="3581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Result: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Successfully created a webpage for ABC InfoTech Company. 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 xml:space="preserve">Ex No:2 </w:t>
      </w:r>
      <w:r>
        <w:rPr>
          <w:rFonts w:ascii="Times New Roman" w:cs="Times New Roman" w:hAnsi="Times New Roman"/>
          <w:sz w:val="24"/>
          <w:szCs w:val="24"/>
        </w:rPr>
        <w:t>.Create a Web pages which displays the menu card of a hotel,The first page should contain the  list of items available.After selection of one item,the corresponding details should be displayed on next page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Date: 05.05.2024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Aim: To develop a webpage for display the menu card of a hotel.</w:t>
      </w:r>
    </w:p>
    <w:p>
      <w:pPr>
        <w:ind w:left="-5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&lt;head&gt;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&lt;title&gt;menu card&lt;/title&gt;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&lt;h1&gt; &lt;i&gt;&lt;marquee bgcolor=orange&gt;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hotel royal charlee&lt;/marquee&gt;&lt;/i&gt;&lt;/h1&gt;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 background="h:\fruit.gif"&gt;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&lt;center&gt;&lt;b&gt;&lt;u&gt;&lt;font color=0fff00 size=20 &gt;menu card&lt;/u&gt;&lt;/b&gt;&lt;/center&gt;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&lt;/font&gt;&lt;ul&gt;&lt;l1&gt;&lt;a href="fast.html"&gt;breakfast&lt;/a&gt;&lt;br&gt;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&lt;l1&gt;&lt;a href ="meals.html"&gt;lunch&lt;/a&gt;&lt;br&gt;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&lt;l1&gt;&lt;a href="dinner.html"&gt;supper&lt;/a&gt;&lt;br&gt;&lt;/ul&gt;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ind w:left="-5"/>
        <w:jc w:val="center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BREAKFAST.HTML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&lt;head&gt;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&lt;title&gt;Break Fast&lt;/title&gt;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&lt;/head&gt;&lt;body bgcolor=ff00fd &gt;&lt;pre&gt;&lt;h1&gt;Break Fast&lt;/H1&gt;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Items           Price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Idly(2)         5.00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Vadai(1)        3.00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Pongal          7.00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Uthappam        8.00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Dosai           10.00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Poratta(2)      8.00    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&lt;/pre&gt;&lt;ul&gt;&lt;l1&gt;&lt;a href ="Meals.html"&gt;Lunch&lt;/a&gt;&lt;br&gt;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&lt;l1&gt;&lt;ahref="Dinner.html"&gt;Dinner&lt;/a&gt;&lt;br&gt;&lt;/ul&gt;&lt;a href="menu.html"&gt;Home&lt;/a&gt;</w:t>
      </w:r>
    </w:p>
    <w:p>
      <w:pPr>
        <w:ind w:left="-5"/>
        <w:rPr>
          <w:sz w:val="32"/>
          <w:szCs w:val="32"/>
        </w:rPr>
      </w:pPr>
      <w:r>
        <w:rPr>
          <w:rFonts w:ascii="Times New Roman" w:cs="Times New Roman" w:hAnsi="Times New Roman"/>
          <w:sz w:val="24"/>
          <w:szCs w:val="24"/>
        </w:rPr>
        <w:t>&lt;/body&gt;&lt;/html&gt;</w:t>
      </w:r>
      <w:r>
        <w:rPr>
          <w:sz w:val="24"/>
          <w:szCs w:val="24"/>
        </w:rPr>
        <w:t xml:space="preserve">  </w:t>
      </w:r>
    </w:p>
    <w:p>
      <w:pPr>
        <w:ind w:left="-5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LUNCH.HTML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&lt;head&gt;&lt;title&gt;Dinner&lt;/title&gt;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&lt;/head&gt;&lt;body bgcolor=green&gt;&lt;h1&gt;Meals&lt;/h1&gt;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&lt;pre&gt;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Items                          Price        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Meals                              25.00                                     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SPl.Meals                          30.00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&lt;/pre&gt;&lt;ul&gt;&lt;l1&gt;&lt;a href="Fast.html"&gt;BreakFast&lt;/a&gt;&lt;br&gt;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&lt;l1&gt;&lt;a href="Dinner.html"&gt;Dinner&lt;/a&gt;&lt;br&gt;&lt;/ul&gt;&lt;br&gt;&lt;br&gt;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&lt;a href="menu.html"&gt;Home&lt;/a&gt;</w:t>
      </w:r>
    </w:p>
    <w:p>
      <w:pPr>
        <w:spacing w:line="240" w:lineRule="auto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ind w:left="-5"/>
        <w:rPr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  <w:r>
        <w:rPr>
          <w:sz w:val="24"/>
          <w:szCs w:val="24"/>
        </w:rPr>
        <w:t xml:space="preserve"> </w:t>
      </w:r>
    </w:p>
    <w:p>
      <w:pPr>
        <w:ind w:left="-5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SUPPER.HTML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&lt;html&gt;&lt;head&gt;&lt;title&gt;Dinner&lt;/title&gt;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&lt;/head&gt;&lt;body bgcolor=yellow&gt;&lt;h1&gt;Supper&lt;/h1&gt;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&lt;pre&gt;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Items                                        Price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Idly                                          5.00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Uthappam                                8.00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Dosai                                        10.00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Barotta                                       8.00                                       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&lt;/pre&gt;&lt;ul&gt;&lt;l1&gt;&lt;a href="Fast.html"&gt;BreakFast&lt;/a&gt;&lt;br&gt;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&lt;l1&gt;&lt;a href ="Meals.html"&gt;Lunch&lt;/a&gt;&lt;/ul&gt;&lt;br&gt;&lt;a href="menu.html"&gt;Home&lt;/a&gt;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ind w:left="-5"/>
        <w:rPr>
          <w:sz w:val="32"/>
          <w:szCs w:val="32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ind w:left="-5"/>
        <w:jc w:val="center"/>
        <w:rPr>
          <w:sz w:val="32"/>
          <w:szCs w:val="32"/>
        </w:rPr>
      </w:pPr>
    </w:p>
    <w:p>
      <w:pPr>
        <w:ind w:left="-5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ind w:left="-5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</w:t>
      </w:r>
    </w:p>
    <w:p>
      <w:pPr>
        <w:spacing w:line="240" w:lineRule="auto"/>
        <w:ind w:left="-5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drawing>
          <wp:inline distT="0" distB="0" distL="0" distR="0">
            <wp:extent cx="4943474" cy="188595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43474" cy="1885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ind w:left="-5"/>
        <w:jc w:val="center"/>
        <w:rPr>
          <w:rFonts w:ascii="Times New Roman" w:cs="Times New Roman" w:hAnsi="Times New Roman"/>
          <w:sz w:val="32"/>
          <w:szCs w:val="32"/>
        </w:rPr>
      </w:pPr>
      <w:r>
        <w:drawing>
          <wp:inline distT="0" distB="0" distL="0" distR="0">
            <wp:extent cx="5219700" cy="331470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9700" cy="3314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-5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Result:</w:t>
      </w:r>
    </w:p>
    <w:p>
      <w:pPr>
        <w:ind w:left="-5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The above program is executed successfully and verified</w:t>
      </w:r>
    </w:p>
    <w:p>
      <w:pPr>
        <w:ind w:left="-5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left="-5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left="-5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left="-5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 xml:space="preserve">Ex No: 3. </w:t>
      </w:r>
      <w:r>
        <w:rPr>
          <w:rFonts w:ascii="Times New Roman" w:cs="Times New Roman" w:hAnsi="Times New Roman"/>
          <w:sz w:val="24"/>
          <w:szCs w:val="24"/>
        </w:rPr>
        <w:t>Create a Web page which displays the balance sheets for the given list of companies.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Date: 12.05.2024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Aim: To develop a webpage for displays the balance sheets for the given list of companies</w:t>
      </w:r>
    </w:p>
    <w:p>
      <w:pPr>
        <w:ind w:left="-15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&lt;TITLE&gt;COMPANY BALANCE SHEET&lt;/TITLE&gt;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&lt;H1&gt;&lt;I&gt;&lt;center&gt;COMPANY LIST&lt;/center&gt;&lt;/I&gt;&lt;/H1&gt;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 &lt;A HREF="hclbal.HTML"&gt;HCL&lt;/A&gt;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 &lt;A HREF="TVS.HTML"&gt;TVS&lt;/A&gt;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 &lt;A HREF="ONIDA.HTML"&gt;ONIDA&lt;/A&gt;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 &lt;A HREF="BPL.HTML"&gt;BPL&lt;/A&gt;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spacing w:after="0"/>
        <w:ind w:left="-15"/>
        <w:rPr>
          <w:rFonts w:ascii="Times New Roman" w:cs="Times New Roman" w:hAnsi="Times New Roman"/>
          <w:sz w:val="32"/>
          <w:szCs w:val="32"/>
        </w:rPr>
      </w:pPr>
    </w:p>
    <w:p>
      <w:pPr>
        <w:spacing w:after="0"/>
        <w:ind w:left="-15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Balance Sheet</w:t>
      </w:r>
    </w:p>
    <w:p>
      <w:pPr>
        <w:spacing w:after="0"/>
        <w:ind w:left="-15"/>
        <w:rPr>
          <w:rFonts w:ascii="Times New Roman" w:cs="Times New Roman" w:hAnsi="Times New Roman"/>
          <w:sz w:val="32"/>
          <w:szCs w:val="32"/>
        </w:rPr>
      </w:pP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&lt;HEAD&gt;&lt;TITLE&gt;balance sheet&lt;/TITLE&gt;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&lt;META content="text/html; charset=windows-1252" http-equiv=Content-Type&gt;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&lt;META content="MSHTML 5.00.3502.5390" name=GENERATOR&gt;&lt;/HEAD&gt;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 border=2 width="100%"&gt;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&lt;CAPTION align=top&gt;balance sheet of june 1999 &lt;/CAPTION&gt;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&lt;TBODY&gt;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&lt;TR&gt;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&lt;TH colSpan=5&gt;liabilities&lt;/TH&gt;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&lt;TH colSpan=5&gt;assets&lt;/TH&gt;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&lt;TR&gt;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&lt;TD&gt;&lt;/TD&gt;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&lt;TH&gt;Rs&lt;/TH&gt;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&lt;TH&gt;Ps&lt;/TH&gt;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&lt;TH&gt;Rs&lt;/TH&gt;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&lt;TH&gt;Ps&lt;/TH&gt;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&lt;TD&gt;&lt;/TD&gt;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&lt;TH&gt;Rs&lt;/TH&gt;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&lt;TH&gt;Ps&lt;/TH&gt;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&lt;TH&gt;Rs&lt;/TH&gt;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&lt;TH&gt;Ps&lt;/TH&gt;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&lt;TR&gt;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&lt;TD vAlign=top&gt;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&lt;P&gt;share capital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&lt;P&gt;general reserve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&lt;P&gt;&lt;U&gt;add:&lt;/U&gt;transfer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&lt;P&gt;profit &amp;amp; loss a/c (1)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&lt;P&gt;6% debenture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&lt;P&gt;bank loan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&lt;P&gt;future taxation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&lt;P&gt;current liabilities creditors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&lt;P&gt;proposed dividend free of tax &lt;/P&gt;&lt;/TD&gt;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&lt;TD vAlign=top&gt;&lt;BR&gt;&lt;BR&gt;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 align=right&gt;3,000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&lt;P align=right&gt;5,000 &lt;/P&gt;&lt;/TD&gt;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&lt;TD vAlign=top&gt;&lt;BR&gt;&lt;BR&gt;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 align=right&gt;00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&lt;P align=right&gt;00 &lt;/P&gt;&lt;/TD&gt;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&lt;TD vAlign=top&gt;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&lt;P align=right&gt;50,000 &lt;BR&gt;&lt;BR&gt;&lt;BR&gt;&lt;BR&gt;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 align=right&gt;8,000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 align=right&gt;18,000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 align=right&gt;50,000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 align=right&gt;20,000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&lt;P align=right&gt;5,000 &lt;BR&gt;&lt;BR&gt;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&lt;P align=right&gt;22,000 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&lt;P align=right&gt;3,000 &lt;BR&gt;&lt;BR&gt; 4</w:t>
      </w:r>
    </w:p>
    <w:p>
      <w:pPr>
        <w:spacing w:after="0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&lt;P align=right&gt;4,000 &lt;BR&gt;&lt;BR&gt;&lt;/P&gt;&lt;/TD&gt;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&lt;TD vAlign=top</w:t>
      </w:r>
    </w:p>
    <w:p>
      <w:pPr>
        <w:spacing w:after="0" w:line="720" w:lineRule="auto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&lt;P align=right&gt;00 &lt;BR&gt;&lt;BR&gt;&lt;BR&gt;&lt;BR&gt;</w:t>
      </w:r>
    </w:p>
    <w:p>
      <w:pPr>
        <w:spacing w:after="0" w:line="720" w:lineRule="auto"/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&lt;BR&gt;&lt;BR&gt;&lt;/P&gt;&lt;/TD&gt;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 vAlign=top&gt;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&lt;P&gt;freehold property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&lt;P&gt;plant &amp;amp; machinery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&lt;P&gt;less depreciation &lt;BR&gt;&lt;BR&gt;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&lt;P&gt;stock &amp;amp; work in progress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&lt;P&gt;less:reduction in value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&lt;P&gt;debtors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&lt;P&gt;less:provision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&lt;P&gt;cash &amp;amp; bank &lt;/P&gt;&lt;/TD&gt;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 vAlign=top&gt;&lt;BR&gt;&lt;BR&gt;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align=right&gt;25,000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align=right&gt;12,000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align=right&gt;44,000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align=right&gt;6,000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align=right&gt;30,000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align=right&gt;2,000 &lt;/P&gt;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 vAlign=top&gt;&lt;BR&gt;&lt;BR&gt;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&lt;/P&gt;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 vAlign=top&gt;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align=right&gt;1,00,000 &lt;BR&gt;&lt;BR&gt;&lt;BR&gt;&lt;BR&gt;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align=right&gt;13,000 &lt;BR&gt;&lt;BR&gt;&lt;BR&gt;&lt;BR&gt;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align=right&gt;38,000 &lt;BR&gt;&lt;BR&gt;&lt;BR&gt;&lt;BR&gt;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align=right&gt;28,000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align=right&gt;1,000 &lt;BR&gt;&lt;BR&gt;&lt;BR&gt;&lt;BR&gt;&lt;BR&gt;&lt;BR&gt;&lt;/P&gt;&lt;/TD&gt;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 vAlign=top&gt;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&lt;BR&gt;&lt;BR&gt;&lt;BR&gt;&lt;BR&gt;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&lt;BR&gt;&lt;BR&gt;&lt;BR&gt;&lt;BR&gt;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&lt;BR&gt;&lt;BR&gt;&lt;BR&gt;&lt;BR&gt;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align=right&gt;00 &lt;BR&gt;&lt;BR&gt;&lt;BR&gt;&lt;BR&gt;&lt;BR&gt;&lt;BR&gt;&lt;/P&gt;&lt;/TD&gt;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&lt;TR&gt;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&lt;TD&gt;total&lt;/TD&gt;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&lt;TD&gt;&lt;/TD&gt;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&lt;TD&gt;&lt;/TD&gt;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 align=right&gt;1,80,000&lt;/TD&gt;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 align=right&gt;00&lt;/TD&gt;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&lt;TD&gt;total&lt;/TD&gt;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&lt;TD&gt;&lt;/TD&gt;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&lt;TD&gt;&lt;/TD&gt;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 align=right&gt;1,80,000&lt;/TD&gt;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&lt;TD align=right&gt;00&lt;/TD&gt;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&lt;/TR&gt;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&lt;/TBODY&gt;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&lt;/TABLE&gt;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&lt;/BODY&gt;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&lt;/HTML&gt;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sz w:val="32"/>
          <w:szCs w:val="32"/>
        </w:rPr>
        <w:drawing>
          <wp:inline distT="0" distB="0" distL="0" distR="0">
            <wp:extent cx="6858000" cy="417195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4171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5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RESULT: 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>Successfully created a webpage balance sheets for the given list of companies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</w:rPr>
        <w:t xml:space="preserve">Ex No:4 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a Web page for XYZ INFOTECHT LTD,to display the company profile,employee details,balance sheet,receive resume,customer service using links</w:t>
      </w:r>
      <w:r>
        <w:rPr>
          <w:rFonts w:ascii="Times New Roman" w:cs="Times New Roman" w:hAnsi="Times New Roman"/>
          <w:sz w:val="32"/>
          <w:szCs w:val="32"/>
        </w:rPr>
        <w:t>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Date: 12.05.2024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Aim :To develop a webpage for XYZ INFOTECH LTD .</w:t>
      </w:r>
    </w:p>
    <w:p>
      <w:pPr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&lt;h2&gt;xyz  infotech  ltd&lt;/h2&gt;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&lt;li&gt;&lt;a href ="pro.html"&gt;profile&lt;/a&gt;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&lt;li&gt;&lt;a href ="emp.html"&gt;employee&lt;/a&gt;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&lt;li&gt;&lt;a href ="hclbal.html"&gt;balance sheet&lt;/a&gt;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&lt;li&gt;&lt;a href ="res.html"&gt;resume&lt;/a&gt;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&lt;li&gt;&lt;a href ="cus.html"&gt;customer service&lt;/a&gt;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PRO.HTML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&lt;head&gt;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&lt;title&gt;COMPANY PROFILE&lt;/title&gt;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 bgcolor=cyan&gt;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&lt;center&gt;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&lt;h1&gt;&lt;u&gt;XYZ INFOTECH COMPANY PROFILE&lt;/u&gt;&lt;/h1&gt;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 border=1&gt;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&lt;th&gt;ABOUT COMPANY&lt;/th&gt;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&lt;th&gt;COMPANY DETAIL&lt;/th&gt;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&lt;td&gt;&lt;b&gt;COMPANY NAME&lt;/b&gt;&lt;/td&gt;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&lt;td&gt;&lt;center&gt;XYZ INFOTECH &lt;/center&gt;&lt;/td&gt;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&lt;td&gt;&lt;b&gt;COMPANY BRANCHES&lt;/b&gt;&lt;/td&gt;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&lt;td&gt;&lt;ul type="square"&gt;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&lt;li&gt;TRICHY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&lt;li&gt;BANGALORE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&lt;li&gt;HYDERABAD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&lt;li&gt;KOCHIN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&lt;li&gt;KOLKATTA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&lt;/ul&gt;&lt;/td&gt;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&lt;tr&gt;&lt;td&gt;&lt;b&gt;COMPANY DEPARTMENTS &lt;/b&gt;&lt;/td&gt;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&lt;td&gt;&lt;ul type="circle"&gt;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&lt;li&gt;Human Resource Department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&lt;li&gt;Accounts Department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&lt;li&gt;project division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&lt;li&gt;Technical Department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&lt;li&gt;Non Technical Department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&lt;/ul&gt;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&lt;td&gt;&lt;b&gt;ACHIVEMENTS&lt;/b&gt;&lt;/td&gt;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&lt;td&gt;&lt;ul type=circle&gt;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&lt;li&gt;Business Level Toppers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&lt;li&gt;Spontaneous project developers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&lt;/ul&gt;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&lt;/td&gt;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&lt;/tr&gt;&lt;/table&gt;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&lt;/body&gt;&lt;/html&gt;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RES.HTML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&lt;h2&gt;xyz  infotech  ltd &lt;/h2&gt;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&lt;table&gt;&lt;br&gt;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&lt;tr&gt;&lt;td&gt;name&lt;/td&gt;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type=textbox name="name" size=12&lt;/td&gt;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&lt;tr&gt;&lt;td&gt;father name&lt;/td&gt;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type=textbox name="fathername" size=12&gt;&lt;/td&gt;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&lt;tr&gt;&lt;td&gt;date of birth&lt;/td&gt;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type=textbox name="dob" size=8&gt;&lt;/td&gt;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&lt;tr&gt;&lt;td&gt;age&lt;/td&gt;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type=textbox name="age" size=8&gt;&lt;/td&gt;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&lt;tr&gt;&lt;td&gt;sex&lt;/td&gt;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&lt;td&gt;male&lt;/td&gt;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type=radio name="one"&gt;&lt;/td&gt;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&lt;td&gt;female&lt;/td&gt;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type=radio name="one"&gt;&lt;/td&gt;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&lt;/table&gt;&lt;/html&gt;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</w:t>
      </w:r>
    </w:p>
    <w:p>
      <w:pPr>
        <w:ind w:left="-15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sz w:val="32"/>
          <w:szCs w:val="32"/>
        </w:rPr>
        <w:drawing>
          <wp:inline distT="0" distB="0" distL="0" distR="0">
            <wp:extent cx="6000749" cy="389572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0749" cy="38957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RESULT: 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Successfully created a webpage and display the company profile,employee details,balance sheet,receive resume,customer service using links.</w:t>
      </w:r>
    </w:p>
    <w:p>
      <w:pPr>
        <w:ind w:left="-5"/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24"/>
          <w:szCs w:val="24"/>
        </w:rPr>
      </w:pP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Ex No: 5 .Using Frames create web pages for travel agencies.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Date: 19.05.2024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Aim: To develop a webpage for travel agencies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&lt;html&gt;&lt;title&gt;frames&lt;/title&gt;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&lt;frame&gt;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&lt;frameset rows="25%,65%"&gt;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&lt;frame src="tra.html"&gt;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&lt;frame src="tra1.html" name="det"&gt;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&lt;/frameset&gt;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&lt;/frame&gt;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TRA.HTML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&lt;HTML&gt;&lt;body background="H:/1.jpg.jpg"&gt;&lt;H2&gt;JAI HUNUMAN TRAVEL AGENCI&lt;H2&gt;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&lt;H4&gt;Reg Govt.of India Tourism&lt;/h4&gt;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TRA1.HTML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&lt;html&gt;&lt;body bgcolor="#6456328"&gt;&lt;center&gt;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North Indian tour and Kasiyatra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 border cellpadding=10 cellspacing=10&gt;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&lt;tr&gt;&lt;th&gt;delhi to agra&lt;/th&gt;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&lt;th&gt;06.07.06&lt;/th&gt;&lt;th&gt;6700.00 Rs&lt;/th&gt;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&lt;tr&gt;&lt;th&gt;Jaipur to amirtsar and Kasi&lt;/th&gt;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&lt;th&gt;14.08.06&lt;/th&gt;&lt;th&gt;5000.00 Rs&lt;/th&gt;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&lt;tr&gt;&lt;th&gt;Kolkatta to kasi&lt;/th&gt;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&lt;th&gt;10.09.06&lt;/th&gt;&lt;th&gt;4500.00 Rs&lt;/th&gt;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&lt;tr&gt;&lt;th&gt;All India and Kasi&lt;/th&gt;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&lt;th&gt;17.09.06&lt;/th&gt;&lt;th&gt;9500.00 Rs&lt;/th&gt;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&lt;/table&gt;&lt;/center&gt;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&lt;/th&gt;</w:t>
      </w:r>
    </w:p>
    <w:p>
      <w:pPr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6581774" cy="407670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774" cy="4076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RESULT: 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Successfully created a web for travel agencies.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 No:6 . Create a Web page using forms for our College Students admission process.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Date: 19.05.2024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Aim: To develop a webpage for college students admission .</w:t>
      </w:r>
    </w:p>
    <w:p>
      <w:pPr>
        <w:ind w:left="-5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CODE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&lt;center&gt;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&lt;head&gt;Admission Form&lt;/head&gt;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&lt;tr&gt;&lt;td&gt;Name:&lt;/td&gt;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type="Text box" Name="name" size=12&gt;&lt;/td&gt;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&lt;tr&gt;&lt;td&gt;Fathers Name:&lt;/td&gt;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type="Text box" Name="name" size=12&gt;&lt;/td&gt;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&lt;tr&gt;&lt;td&gt;Date of Birth&lt;/td&gt;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type="Text box" Name="age" size=12&gt;&lt;/td&gt;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&lt;tr&gt;&lt;td&gt;sex:&lt;/td&gt;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&lt;tr&gt;&lt;td&gt;Female&lt;/td&gt;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type="radio" Name="one"&gt;&lt;/td&gt;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&lt;tr&gt;&lt;td&gt;male&lt;/td&gt;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type="radio" name="one"&gt;&lt;/td&gt;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&lt;tr&gt;&lt;td&gt;UG COURSES:&lt;/td&gt;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type="Text Area" Name="Courses" size=20&gt;&lt;/td&gt;&lt;/tr&gt;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&lt;tr&gt;&lt;td&gt;&lt;select name="UGCOURSES"&gt;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&lt;option&gt;1.Bcom&lt;br&gt;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&lt;option&gt;2.BscIT&lt;br&gt;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&lt;option&gt;3.B.B.A&lt;br&gt;&lt;/td&gt;&lt;/tr&gt;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&lt;/select&gt;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&lt;tr&gt;&lt;td&gt;PG COURSES&lt;/td&gt;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type="Text Area" name="courses" size=20&gt;&lt;/td&gt;&lt;/tr&gt;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&lt;tr&gt;&lt;td&gt;&lt;select name="PGCOURSES"&gt;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&lt;option&gt;1.Mcom&lt;br&gt;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&lt;option&gt;2.MscIT&lt;br&gt;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&lt;option&gt;3.MBA&lt;br&gt;&lt;/td&gt;&lt;/tr&gt;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&lt;/select&gt;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&lt;tr&gt;&lt;td&gt;&lt;input type="SUBMIT" value="OK"&gt;&lt;/td&gt;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&lt;td&gt;&lt;input type="Reset" value="Reset"&gt;&lt;/td&gt;&lt;/tr&gt;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&lt;/option&gt;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&lt;/center&gt;</w:t>
      </w:r>
    </w:p>
    <w:p>
      <w:pPr>
        <w:spacing w:after="0"/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rPr>
          <w:rFonts w:ascii="Times New Roman" w:cs="Times New Roman" w:hAnsi="Times New Roman"/>
          <w:sz w:val="32"/>
          <w:szCs w:val="32"/>
        </w:rPr>
      </w:pPr>
    </w:p>
    <w:p>
      <w:pPr>
        <w:rPr>
          <w:rFonts w:ascii="Times New Roman" w:cs="Times New Roman" w:hAnsi="Times New Roman"/>
          <w:sz w:val="32"/>
          <w:szCs w:val="32"/>
        </w:rPr>
      </w:pPr>
    </w:p>
    <w:p>
      <w:pPr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</w:t>
      </w:r>
    </w:p>
    <w:p>
      <w:pPr>
        <w:rPr>
          <w:rFonts w:ascii="Times New Roman" w:cs="Times New Roman" w:hAnsi="Times New Roman"/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6438900" cy="441960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8900" cy="44196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RESULT: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Successfully created a webpage for student’s admission.</w:t>
      </w:r>
    </w:p>
    <w:p>
      <w:pPr>
        <w:ind w:left="-5"/>
        <w:rPr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32"/>
          <w:szCs w:val="32"/>
        </w:rPr>
      </w:pPr>
    </w:p>
    <w:p>
      <w:pPr>
        <w:ind w:left="-5"/>
        <w:rPr>
          <w:rFonts w:ascii="Times New Roman" w:cs="Times New Roman" w:hAnsi="Times New Roman"/>
          <w:sz w:val="24"/>
          <w:szCs w:val="24"/>
        </w:rPr>
      </w:pPr>
    </w:p>
    <w:p>
      <w:pPr>
        <w:ind w:left="-5"/>
        <w:rPr>
          <w:rFonts w:ascii="Times New Roman" w:cs="Times New Roman" w:hAnsi="Times New Roman"/>
          <w:sz w:val="24"/>
          <w:szCs w:val="24"/>
        </w:rPr>
      </w:pPr>
    </w:p>
    <w:p>
      <w:pPr>
        <w:ind w:left="-5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</w:rPr>
        <w:t xml:space="preserve">Ex No:7 </w:t>
      </w:r>
      <w:r>
        <w:rPr>
          <w:rFonts w:ascii="Times New Roman" w:cs="Times New Roman" w:hAnsi="Times New Roman"/>
          <w:sz w:val="24"/>
          <w:szCs w:val="24"/>
        </w:rPr>
        <w:t>Write a program to display multiplication table in webpage.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Date: 26.05.2024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Aim: To develop a webpage for displaying multiplication table in webpage .</w:t>
      </w:r>
    </w:p>
    <w:p>
      <w:pPr>
        <w:ind w:left="-5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&lt;!--Multiplication table in javascript--&gt;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&lt;h1&gt;Multiplication Table&lt;/h1&gt;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Enter a number: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&lt;input type="text" id="num" /&gt;&lt;br /&gt;&lt;br /&gt;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&lt;input type="button" value="create" onClick="multiply()" /&gt;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&lt;p id="result"&gt;&lt;/p&gt;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&lt;script&gt;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function multiply() {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var n = document.getElementById('num').value;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var l = "11";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var out = "";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for (var i = 1; i &lt; l; i++) {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out = out + i + " * " + n + " = " + i * n + "&lt;br/&gt;";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}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document.getElementById("result").innerHTML = out;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&lt;/script&gt;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</w:p>
    <w:p>
      <w:pPr>
        <w:ind w:left="-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ind w:left="-15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L="0" distR="0">
            <wp:extent cx="6858000" cy="3713269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371326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RESULT: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Successfully display the multiplication table in webpage.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</w:rPr>
        <w:t xml:space="preserve">Ex No:8 </w:t>
      </w:r>
      <w:r>
        <w:rPr>
          <w:rFonts w:ascii="Times New Roman" w:cs="Times New Roman" w:hAnsi="Times New Roman"/>
          <w:sz w:val="24"/>
          <w:szCs w:val="24"/>
        </w:rPr>
        <w:t>Create a webpage which displays the mouse co-ordinates and image co-ordinates.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Date: 26.05.2024</w:t>
      </w:r>
    </w:p>
    <w:p>
      <w:pPr>
        <w:ind w:left="-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Aim: To develop a webpage for displays the mouse co-ordinates and image co-ordinates.</w:t>
      </w:r>
    </w:p>
    <w:p>
      <w:pPr>
        <w:ind w:left="-5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&lt;head&gt;</w:t>
      </w:r>
    </w:p>
    <w:p>
      <w:pPr>
        <w:tabs>
          <w:tab w:val="left" w:pos="4920"/>
        </w:tabs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&lt;title&gt;Mouse and Image Co-ordinates&lt;/title&gt;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&lt;style&gt;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body {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font-family: Arial, sans-serif;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background-color: #f2f2f2;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#container {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width: 800px;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margin: 0 auto;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text-align: center;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#image {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width: 200px;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margin: 20px auto;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#coordinates {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font-size: 20px;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margin-bottom: 20px;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&lt;/style&gt;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&lt;script&gt;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function getMouseCoordinates(event) {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var x = event.clientX;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var y = event.clientY;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document.getElementById("mouse-coordinates").innerHTML = "Mouse Co-ordinates: " + x + ", " + y;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function getImageCoordinates(event) {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var x = event.offsetX;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var y = event.offsetY;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document.getElementById("image-coordinates").innerHTML = "Image Co-ordinates: " + x + ", " + y;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&lt;/script&gt;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&lt;div id="container"&gt;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&lt;h1&gt;Mouse and Image Co-ordinates&lt;/h1&gt;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&lt;img id="image" src="image.jpeg" alt="Image"&gt;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&lt;div id="coordinates"&gt;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id="mouse-coordinates"&gt;&lt;/p&gt;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&lt;p id="image-coordinates"&gt;&lt;/p&gt;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&lt;/div&gt;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&lt;/div&gt;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&lt;script&gt;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var image = document.getElementById("image");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image.addEventListener("mousemove", getMouseCoordinates);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image.addEventListener("click", getImageCoordinates);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&lt;/script&gt;&lt;/body&gt;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L="0" distR="0">
            <wp:extent cx="5676900" cy="3790950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3790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RESULT:</w:t>
      </w:r>
    </w:p>
    <w:p>
      <w:pPr>
        <w:ind w:left="-1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Successfully displays the mouse co-ordinates and image co-ordinates in webpage.</w:t>
      </w:r>
    </w:p>
    <w:sectPr>
      <w:footerReference w:type="default" r:id="rId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7"/>
      <w:tabs>
        <w:tab w:val="center" w:pos="4680"/>
        <w:tab w:val="right" w:pos="936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7"/>
      <w:tabs>
        <w:tab w:val="center" w:pos="4680"/>
        <w:tab w:val="right" w:pos="9360"/>
      </w:tabs>
    </w:pP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6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footer"/>
    <w:basedOn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2.png"/><Relationship Id="rId4" Type="http://schemas.openxmlformats.org/officeDocument/2006/relationships/image" Target="media/5.emf"/><Relationship Id="rId5" Type="http://schemas.openxmlformats.org/officeDocument/2006/relationships/image" Target="media/8.png"/><Relationship Id="rId6" Type="http://schemas.openxmlformats.org/officeDocument/2006/relationships/image" Target="media/11.png"/><Relationship Id="rId7" Type="http://schemas.openxmlformats.org/officeDocument/2006/relationships/image" Target="media/14.png"/><Relationship Id="rId8" Type="http://schemas.openxmlformats.org/officeDocument/2006/relationships/image" Target="media/17.png"/><Relationship Id="rId9" Type="http://schemas.openxmlformats.org/officeDocument/2006/relationships/image" Target="media/20.png"/><Relationship Id="rId10" Type="http://schemas.openxmlformats.org/officeDocument/2006/relationships/image" Target="media/23.emf"/><Relationship Id="rId11" Type="http://schemas.openxmlformats.org/officeDocument/2006/relationships/image" Target="media/26.emf"/><Relationship Id="rId12" Type="http://schemas.openxmlformats.org/officeDocument/2006/relationships/styles" Target="styles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199</TotalTime>
  <Application>Yozo_Office</Application>
  <Pages>28</Pages>
  <Words>1252</Words>
  <Characters>10553</Characters>
  <Lines>616</Lines>
  <Paragraphs>477</Paragraphs>
  <CharactersWithSpaces>12813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user1</dc:creator>
  <cp:lastModifiedBy>vivo user</cp:lastModifiedBy>
  <cp:revision>24</cp:revision>
  <dcterms:created xsi:type="dcterms:W3CDTF">2024-06-01T02:32:00Z</dcterms:created>
  <dcterms:modified xsi:type="dcterms:W3CDTF">2024-07-02T14:10:32Z</dcterms:modified>
</cp:coreProperties>
</file>